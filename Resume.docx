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3CC58B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EB487C" w14:textId="7AF1D00B" w:rsidR="001B2ABD" w:rsidRDefault="004E1AC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C724D1" wp14:editId="17953D06">
                      <wp:extent cx="2122805" cy="2122805"/>
                      <wp:effectExtent l="19050" t="19050" r="29845" b="29845"/>
                      <wp:docPr id="2" name="Oval 2" descr="Smiling face with no fill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1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F6AC88" id="Oval 2" o:spid="_x0000_s1026" alt="Title: Professional Headshot of Man - Description: Smiling face with no fil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" strokecolor="#94b6d2 [3204]" strokeweight="5pt">
                      <v:fill r:id="rId12" o:title="Smiling face with no fill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848861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D263FCB" w14:textId="685B1847" w:rsidR="003424D9" w:rsidRPr="003424D9" w:rsidRDefault="003424D9" w:rsidP="003424D9">
            <w:pPr>
              <w:pStyle w:val="Title"/>
            </w:pPr>
            <w:r>
              <w:t>ABHIKAMYA MADHAVAN</w:t>
            </w:r>
          </w:p>
          <w:p w14:paraId="42F8F499" w14:textId="1BF72457" w:rsidR="001B2ABD" w:rsidRDefault="003424D9" w:rsidP="001B2ABD">
            <w:pPr>
              <w:pStyle w:val="Subtitle"/>
            </w:pPr>
            <w:r>
              <w:rPr>
                <w:spacing w:val="0"/>
                <w:w w:val="100"/>
              </w:rPr>
              <w:t>Cloud Services Developer</w:t>
            </w:r>
          </w:p>
        </w:tc>
      </w:tr>
      <w:tr w:rsidR="001B2ABD" w14:paraId="7397F8A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04AEB918D7D454D96AACE77A8E1DE8D"/>
              </w:placeholder>
              <w:temporary/>
              <w:showingPlcHdr/>
              <w15:appearance w15:val="hidden"/>
            </w:sdtPr>
            <w:sdtEndPr/>
            <w:sdtContent>
              <w:p w14:paraId="3173403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DE239F" w14:textId="497B7246" w:rsidR="00036450" w:rsidRDefault="005F2008" w:rsidP="005F2008">
            <w:r>
              <w:t xml:space="preserve">I’m a Computer Application graduate </w:t>
            </w:r>
            <w:r w:rsidR="00893C3A">
              <w:t xml:space="preserve">seeking </w:t>
            </w:r>
            <w:r>
              <w:t>a position as Cloud Services Developer at the concerned organization</w:t>
            </w:r>
            <w:r w:rsidR="00893C3A">
              <w:t xml:space="preserve"> that enables me to produce the best out of me and gradually achieve skills through experiences and interactions.</w:t>
            </w:r>
          </w:p>
          <w:p w14:paraId="1C096162" w14:textId="77777777" w:rsidR="00036450" w:rsidRDefault="00036450" w:rsidP="00036450"/>
          <w:sdt>
            <w:sdtPr>
              <w:id w:val="-1954003311"/>
              <w:placeholder>
                <w:docPart w:val="1542E80BBAEA4ABC952AD2B6AE6D931E"/>
              </w:placeholder>
              <w:temporary/>
              <w:showingPlcHdr/>
              <w15:appearance w15:val="hidden"/>
            </w:sdtPr>
            <w:sdtEndPr/>
            <w:sdtContent>
              <w:p w14:paraId="2EE99F2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B9C435BB01D45B9A320BF877DDE4020"/>
              </w:placeholder>
              <w:temporary/>
              <w:showingPlcHdr/>
              <w15:appearance w15:val="hidden"/>
            </w:sdtPr>
            <w:sdtEndPr/>
            <w:sdtContent>
              <w:p w14:paraId="538C727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E1109E3" w14:textId="7538D645" w:rsidR="004D3011" w:rsidRDefault="005F2008" w:rsidP="004D3011">
            <w:r>
              <w:t>807561****</w:t>
            </w:r>
          </w:p>
          <w:p w14:paraId="6821C837" w14:textId="77777777" w:rsidR="004D3011" w:rsidRDefault="004D3011" w:rsidP="004D3011"/>
          <w:sdt>
            <w:sdtPr>
              <w:id w:val="-240260293"/>
              <w:placeholder>
                <w:docPart w:val="3CFC0CC586B54A408079585CE1FEFFC6"/>
              </w:placeholder>
              <w:temporary/>
              <w:showingPlcHdr/>
              <w15:appearance w15:val="hidden"/>
            </w:sdtPr>
            <w:sdtEndPr/>
            <w:sdtContent>
              <w:p w14:paraId="730AC9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FEEDBA1" w14:textId="66F0EB1B" w:rsidR="00036450" w:rsidRPr="00E4381A" w:rsidRDefault="005F2008" w:rsidP="004D3011">
            <w:pPr>
              <w:rPr>
                <w:rStyle w:val="Hyperlink"/>
              </w:rPr>
            </w:pPr>
            <w:r>
              <w:t>abhikamyamadhavans@gmail.com</w:t>
            </w:r>
          </w:p>
          <w:sdt>
            <w:sdtPr>
              <w:id w:val="-1444214663"/>
              <w:placeholder>
                <w:docPart w:val="BBFA18C931E24BDAAF7B69CABBE812B6"/>
              </w:placeholder>
              <w:temporary/>
              <w:showingPlcHdr/>
              <w15:appearance w15:val="hidden"/>
            </w:sdtPr>
            <w:sdtEndPr/>
            <w:sdtContent>
              <w:p w14:paraId="096CA01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4705F3" w14:textId="6552DA18" w:rsidR="004D3011" w:rsidRDefault="00BD5CAD" w:rsidP="00BD5CAD">
            <w:pPr>
              <w:pStyle w:val="ListParagraph"/>
              <w:numPr>
                <w:ilvl w:val="0"/>
                <w:numId w:val="2"/>
              </w:numPr>
            </w:pPr>
            <w:r>
              <w:t>Drawing</w:t>
            </w:r>
          </w:p>
          <w:p w14:paraId="3685B44B" w14:textId="4488DD53" w:rsidR="00BD5CAD" w:rsidRDefault="00BD5CAD" w:rsidP="00BD5CAD">
            <w:pPr>
              <w:pStyle w:val="ListParagraph"/>
              <w:numPr>
                <w:ilvl w:val="0"/>
                <w:numId w:val="2"/>
              </w:numPr>
            </w:pPr>
            <w:r>
              <w:t>Painting</w:t>
            </w:r>
          </w:p>
          <w:p w14:paraId="519F8906" w14:textId="348FB36D" w:rsidR="00BD5CAD" w:rsidRDefault="00BD5CAD" w:rsidP="00BD5CAD">
            <w:pPr>
              <w:pStyle w:val="ListParagraph"/>
              <w:numPr>
                <w:ilvl w:val="0"/>
                <w:numId w:val="2"/>
              </w:numPr>
            </w:pPr>
            <w:r>
              <w:t>Dancing and Singing</w:t>
            </w:r>
          </w:p>
          <w:p w14:paraId="07E3194B" w14:textId="3C102EE6" w:rsidR="00BD5CAD" w:rsidRDefault="00BD5CAD" w:rsidP="00BD5CAD">
            <w:pPr>
              <w:pStyle w:val="ListParagraph"/>
              <w:numPr>
                <w:ilvl w:val="0"/>
                <w:numId w:val="2"/>
              </w:numPr>
            </w:pPr>
            <w:r>
              <w:t>Video Editing</w:t>
            </w:r>
          </w:p>
          <w:p w14:paraId="4F32A046" w14:textId="36A03284" w:rsidR="00BD5CAD" w:rsidRDefault="00BD5CAD" w:rsidP="00BD5CAD">
            <w:pPr>
              <w:pStyle w:val="ListParagraph"/>
              <w:numPr>
                <w:ilvl w:val="0"/>
                <w:numId w:val="2"/>
              </w:numPr>
            </w:pPr>
            <w:r>
              <w:t>Exploring Innovations</w:t>
            </w:r>
          </w:p>
          <w:p w14:paraId="3ABECB45" w14:textId="4907352C" w:rsidR="00BD5CAD" w:rsidRDefault="00BD5CAD" w:rsidP="00BD5CAD">
            <w:pPr>
              <w:pStyle w:val="ListParagraph"/>
            </w:pPr>
          </w:p>
          <w:p w14:paraId="6ABC0275" w14:textId="1C1A18A0" w:rsidR="004D3011" w:rsidRDefault="004D3011" w:rsidP="004D3011"/>
          <w:p w14:paraId="13FD48A8" w14:textId="302F7962" w:rsidR="004D3011" w:rsidRPr="004D3011" w:rsidRDefault="004D3011" w:rsidP="004D3011"/>
        </w:tc>
        <w:tc>
          <w:tcPr>
            <w:tcW w:w="720" w:type="dxa"/>
          </w:tcPr>
          <w:p w14:paraId="76D912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A59CCF131F14D6996BD02DB2BC61E25"/>
              </w:placeholder>
              <w:temporary/>
              <w:showingPlcHdr/>
              <w15:appearance w15:val="hidden"/>
            </w:sdtPr>
            <w:sdtEndPr/>
            <w:sdtContent>
              <w:p w14:paraId="00AF235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B0E8A23" w14:textId="0E2A721D" w:rsidR="005F2008" w:rsidRDefault="005F2008" w:rsidP="005F2008">
            <w:pPr>
              <w:pStyle w:val="Heading4"/>
            </w:pPr>
            <w:r>
              <w:t>SREE NARAYANA GURU INSTITUTE OF SCIENCE AND TECHNOLOGY, N. PARAVUR, KERALA</w:t>
            </w:r>
          </w:p>
          <w:p w14:paraId="3BCE132F" w14:textId="4B11E63E" w:rsidR="005F2008" w:rsidRPr="005F2008" w:rsidRDefault="005F2008" w:rsidP="005F2008">
            <w:r>
              <w:t>2017 – 2022</w:t>
            </w:r>
          </w:p>
          <w:p w14:paraId="0DAE6C7F" w14:textId="3B7F5980" w:rsidR="005F2008" w:rsidRPr="005F2008" w:rsidRDefault="00893C3A" w:rsidP="005F2008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Opted Integrated MCA, a 5-year course, as the major. </w:t>
            </w:r>
          </w:p>
          <w:p w14:paraId="265F403B" w14:textId="77777777" w:rsidR="005F2008" w:rsidRPr="005F2008" w:rsidRDefault="005F2008" w:rsidP="005F2008"/>
          <w:p w14:paraId="6426EAAF" w14:textId="17D6274D" w:rsidR="005F2008" w:rsidRPr="005F2008" w:rsidRDefault="004E1AC5" w:rsidP="005F2008">
            <w:pPr>
              <w:pStyle w:val="Heading4"/>
            </w:pPr>
            <w:r>
              <w:t>ST.ANN’S PUBLIC SCHOOL, ELOOR, KERALA</w:t>
            </w:r>
          </w:p>
          <w:p w14:paraId="12C65176" w14:textId="29AC5B2B" w:rsidR="00036450" w:rsidRPr="00B359E4" w:rsidRDefault="005F2008" w:rsidP="00B359E4">
            <w:pPr>
              <w:pStyle w:val="Date"/>
            </w:pPr>
            <w:r>
              <w:t xml:space="preserve">Senior Secondary, </w:t>
            </w:r>
            <w:r w:rsidR="004E1AC5">
              <w:t>2015</w:t>
            </w:r>
            <w:r w:rsidR="00036450" w:rsidRPr="00B359E4">
              <w:t xml:space="preserve"> - </w:t>
            </w:r>
            <w:r w:rsidR="004E1AC5">
              <w:t>2017</w:t>
            </w:r>
          </w:p>
          <w:p w14:paraId="5D2FD842" w14:textId="432E625A" w:rsidR="004D3011" w:rsidRDefault="004E1AC5" w:rsidP="00036450">
            <w:r>
              <w:t>Opted Computer Science as the main stream.</w:t>
            </w:r>
          </w:p>
          <w:p w14:paraId="0F884541" w14:textId="77777777" w:rsidR="00036450" w:rsidRDefault="00036450" w:rsidP="00036450"/>
          <w:p w14:paraId="79D589F4" w14:textId="2D6F8DD7" w:rsidR="00036450" w:rsidRPr="00B359E4" w:rsidRDefault="004E1AC5" w:rsidP="00B359E4">
            <w:pPr>
              <w:pStyle w:val="Heading4"/>
            </w:pPr>
            <w:r>
              <w:t>ST.ANN’S PUBLIC SCHOOL, ELOOR, KERALA</w:t>
            </w:r>
          </w:p>
          <w:p w14:paraId="101A5074" w14:textId="6A3D1F2D" w:rsidR="00036450" w:rsidRPr="00B359E4" w:rsidRDefault="005F2008" w:rsidP="00B359E4">
            <w:pPr>
              <w:pStyle w:val="Date"/>
            </w:pPr>
            <w:r>
              <w:t xml:space="preserve">High School, </w:t>
            </w:r>
            <w:r w:rsidR="004E1AC5">
              <w:t>2008</w:t>
            </w:r>
            <w:r w:rsidR="00036450" w:rsidRPr="00B359E4">
              <w:t xml:space="preserve"> - </w:t>
            </w:r>
            <w:r w:rsidR="004E1AC5">
              <w:t>2015</w:t>
            </w:r>
          </w:p>
          <w:p w14:paraId="2C3F8336" w14:textId="17A4D95A" w:rsidR="00036450" w:rsidRDefault="00DC5089" w:rsidP="00036450">
            <w:pPr>
              <w:pStyle w:val="Heading2"/>
            </w:pPr>
            <w:sdt>
              <w:sdtPr>
                <w:id w:val="1001553383"/>
                <w:placeholder>
                  <w:docPart w:val="1F3A7D125C7F471FA120A7D23FC5C84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1B99841D" w14:textId="77777777" w:rsidR="00036450" w:rsidRDefault="00DC5089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96826A4E041B41BEAAB8FE530C3AFEA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8E5D31F7A10E4C919FB0F3CCC734783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6B6E09AD" w14:textId="77777777" w:rsidR="00036450" w:rsidRPr="00036450" w:rsidRDefault="00DC5089" w:rsidP="00B359E4">
            <w:pPr>
              <w:pStyle w:val="Date"/>
            </w:pPr>
            <w:sdt>
              <w:sdtPr>
                <w:id w:val="157580464"/>
                <w:placeholder>
                  <w:docPart w:val="A914EB2988404E958D96A79BDC22F87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940FA61FA8FF48DAB65F2E9F46B6EDB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77761413" w14:textId="77777777" w:rsidR="00036450" w:rsidRDefault="00DC5089" w:rsidP="00036450">
            <w:sdt>
              <w:sdtPr>
                <w:id w:val="2029511879"/>
                <w:placeholder>
                  <w:docPart w:val="E9DD8BA616E741B7AA02AE6CBD19A78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07ED2234" w14:textId="77777777" w:rsidR="004D3011" w:rsidRDefault="004D3011" w:rsidP="00036450"/>
          <w:p w14:paraId="2F45DDC3" w14:textId="77777777" w:rsidR="004D3011" w:rsidRPr="004D3011" w:rsidRDefault="00DC5089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1CD125A202064C8EB93C1D626792D8B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A8628832B94C409AAC1A1638ED064CF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26595683" w14:textId="77777777" w:rsidR="004D3011" w:rsidRPr="004D3011" w:rsidRDefault="00DC5089" w:rsidP="00B359E4">
            <w:pPr>
              <w:pStyle w:val="Date"/>
            </w:pPr>
            <w:sdt>
              <w:sdtPr>
                <w:id w:val="1427539568"/>
                <w:placeholder>
                  <w:docPart w:val="AF85923ABB744E72B17F07956AA32F6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FB94498441114BEE98C285F1D5F4003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4C589CCE" w14:textId="77777777" w:rsidR="004D3011" w:rsidRPr="004D3011" w:rsidRDefault="00DC5089" w:rsidP="004D3011">
            <w:sdt>
              <w:sdtPr>
                <w:id w:val="-448162616"/>
                <w:placeholder>
                  <w:docPart w:val="9A1E7D1734064ADFB2079A31B084152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7E847408" w14:textId="77777777" w:rsidR="004D3011" w:rsidRDefault="004D3011" w:rsidP="00036450"/>
          <w:p w14:paraId="3A645802" w14:textId="77777777" w:rsidR="004D3011" w:rsidRPr="004D3011" w:rsidRDefault="00DC5089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CD56991C58B845EE95E9013C04B7C1D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6DE1F3DD7DB54842B88042371663C7A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36911D5E" w14:textId="77777777" w:rsidR="004D3011" w:rsidRPr="004D3011" w:rsidRDefault="00DC5089" w:rsidP="00B359E4">
            <w:pPr>
              <w:pStyle w:val="Date"/>
            </w:pPr>
            <w:sdt>
              <w:sdtPr>
                <w:id w:val="-1949918139"/>
                <w:placeholder>
                  <w:docPart w:val="8A3EB1F0B00047828C2C9E233F5725A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61D7E7C95B6840299F413546B6ED39D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7820746A" w14:textId="77777777" w:rsidR="004D3011" w:rsidRPr="004D3011" w:rsidRDefault="00DC5089" w:rsidP="004D3011">
            <w:sdt>
              <w:sdtPr>
                <w:id w:val="-1480993500"/>
                <w:placeholder>
                  <w:docPart w:val="ACDE9FABFF754AD9AB031277C1EC58C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101EFB79" w14:textId="77777777" w:rsidR="004D3011" w:rsidRDefault="004D3011" w:rsidP="00036450"/>
          <w:sdt>
            <w:sdtPr>
              <w:id w:val="1669594239"/>
              <w:placeholder>
                <w:docPart w:val="EA64AEBD4C404C5A9D6639D215EDCD07"/>
              </w:placeholder>
              <w:temporary/>
              <w:showingPlcHdr/>
              <w15:appearance w15:val="hidden"/>
            </w:sdtPr>
            <w:sdtEndPr/>
            <w:sdtContent>
              <w:p w14:paraId="0FA2194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8B0040B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D0025F5" wp14:editId="530E408A">
                  <wp:extent cx="45110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282A2224" w14:textId="77777777" w:rsidR="0043117B" w:rsidRDefault="00DC5089" w:rsidP="000C45FF">
      <w:pPr>
        <w:tabs>
          <w:tab w:val="left" w:pos="990"/>
        </w:tabs>
      </w:pPr>
    </w:p>
    <w:sectPr w:rsidR="0043117B" w:rsidSect="005F2008">
      <w:head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D407" w14:textId="77777777" w:rsidR="00DC5089" w:rsidRDefault="00DC5089" w:rsidP="000C45FF">
      <w:r>
        <w:separator/>
      </w:r>
    </w:p>
  </w:endnote>
  <w:endnote w:type="continuationSeparator" w:id="0">
    <w:p w14:paraId="3B697D03" w14:textId="77777777" w:rsidR="00DC5089" w:rsidRDefault="00DC50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01DB" w14:textId="77777777" w:rsidR="00DC5089" w:rsidRDefault="00DC5089" w:rsidP="000C45FF">
      <w:r>
        <w:separator/>
      </w:r>
    </w:p>
  </w:footnote>
  <w:footnote w:type="continuationSeparator" w:id="0">
    <w:p w14:paraId="675E451C" w14:textId="77777777" w:rsidR="00DC5089" w:rsidRDefault="00DC50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394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36BBA4" wp14:editId="42C9382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041F"/>
    <w:multiLevelType w:val="hybridMultilevel"/>
    <w:tmpl w:val="C19E4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2FF7"/>
    <w:multiLevelType w:val="hybridMultilevel"/>
    <w:tmpl w:val="564C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D9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24D9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E1AC5"/>
    <w:rsid w:val="005262AC"/>
    <w:rsid w:val="005E39D5"/>
    <w:rsid w:val="005F2008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93C3A"/>
    <w:rsid w:val="009260CD"/>
    <w:rsid w:val="00952C25"/>
    <w:rsid w:val="00A2118D"/>
    <w:rsid w:val="00AD76E2"/>
    <w:rsid w:val="00B20152"/>
    <w:rsid w:val="00B359E4"/>
    <w:rsid w:val="00B57D98"/>
    <w:rsid w:val="00B70850"/>
    <w:rsid w:val="00BD5CA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C5089"/>
    <w:rsid w:val="00DD172A"/>
    <w:rsid w:val="00DF36DE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E8C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D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tlinethecreation.blogspot.com/2012/07/shiny-purple-rose-beautiful-deep-purple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KAMAY%20MADHVAN\AppData\Local\Microsoft\Office\16.0\DTS\en-US%7bCAD84CF6-D4C5-4E0A-ABD1-AC3FD00885B4%7d\%7bA237F840-2051-45A5-9CB8-2C74EFF6C2D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Adaptable</c:v>
                </c:pt>
                <c:pt idx="1">
                  <c:v>Leadership</c:v>
                </c:pt>
                <c:pt idx="2">
                  <c:v>Communication Skills</c:v>
                </c:pt>
                <c:pt idx="3">
                  <c:v>MS Office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0.98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AEB918D7D454D96AACE77A8E1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8CD2D-E22B-4BC3-8062-20FC2A750844}"/>
      </w:docPartPr>
      <w:docPartBody>
        <w:p w:rsidR="00000000" w:rsidRDefault="00EC2EC5">
          <w:pPr>
            <w:pStyle w:val="C04AEB918D7D454D96AACE77A8E1DE8D"/>
          </w:pPr>
          <w:r w:rsidRPr="00D5459D">
            <w:t>Profile</w:t>
          </w:r>
        </w:p>
      </w:docPartBody>
    </w:docPart>
    <w:docPart>
      <w:docPartPr>
        <w:name w:val="1542E80BBAEA4ABC952AD2B6AE6D9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E5AC-0EA2-4181-B7EB-03F8FBD4E34C}"/>
      </w:docPartPr>
      <w:docPartBody>
        <w:p w:rsidR="00000000" w:rsidRDefault="00EC2EC5">
          <w:pPr>
            <w:pStyle w:val="1542E80BBAEA4ABC952AD2B6AE6D931E"/>
          </w:pPr>
          <w:r w:rsidRPr="00CB0055">
            <w:t>Contact</w:t>
          </w:r>
        </w:p>
      </w:docPartBody>
    </w:docPart>
    <w:docPart>
      <w:docPartPr>
        <w:name w:val="9B9C435BB01D45B9A320BF877DDE4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0D6C1-A1BE-4F00-9507-73FC0601E426}"/>
      </w:docPartPr>
      <w:docPartBody>
        <w:p w:rsidR="00000000" w:rsidRDefault="00EC2EC5">
          <w:pPr>
            <w:pStyle w:val="9B9C435BB01D45B9A320BF877DDE4020"/>
          </w:pPr>
          <w:r w:rsidRPr="004D3011">
            <w:t>PHONE:</w:t>
          </w:r>
        </w:p>
      </w:docPartBody>
    </w:docPart>
    <w:docPart>
      <w:docPartPr>
        <w:name w:val="3CFC0CC586B54A408079585CE1FEF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1F67D-35D7-46ED-B967-A9491A697DEF}"/>
      </w:docPartPr>
      <w:docPartBody>
        <w:p w:rsidR="00000000" w:rsidRDefault="00EC2EC5">
          <w:pPr>
            <w:pStyle w:val="3CFC0CC586B54A408079585CE1FEFFC6"/>
          </w:pPr>
          <w:r w:rsidRPr="004D3011">
            <w:t>EMAIL:</w:t>
          </w:r>
        </w:p>
      </w:docPartBody>
    </w:docPart>
    <w:docPart>
      <w:docPartPr>
        <w:name w:val="BBFA18C931E24BDAAF7B69CABBE8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ACF77-180F-44AD-9591-00CE22F4EF98}"/>
      </w:docPartPr>
      <w:docPartBody>
        <w:p w:rsidR="00000000" w:rsidRDefault="00EC2EC5">
          <w:pPr>
            <w:pStyle w:val="BBFA18C931E24BDAAF7B69CABBE812B6"/>
          </w:pPr>
          <w:r w:rsidRPr="00CB0055">
            <w:t>Hobbies</w:t>
          </w:r>
        </w:p>
      </w:docPartBody>
    </w:docPart>
    <w:docPart>
      <w:docPartPr>
        <w:name w:val="2A59CCF131F14D6996BD02DB2BC6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8F03-3966-4B51-A8AB-5FFE28BE6991}"/>
      </w:docPartPr>
      <w:docPartBody>
        <w:p w:rsidR="00000000" w:rsidRDefault="00EC2EC5">
          <w:pPr>
            <w:pStyle w:val="2A59CCF131F14D6996BD02DB2BC61E25"/>
          </w:pPr>
          <w:r w:rsidRPr="00036450">
            <w:t>EDUCATION</w:t>
          </w:r>
        </w:p>
      </w:docPartBody>
    </w:docPart>
    <w:docPart>
      <w:docPartPr>
        <w:name w:val="1F3A7D125C7F471FA120A7D23FC5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B6D4C-B03C-43DB-AE06-CCBBCB90AE7A}"/>
      </w:docPartPr>
      <w:docPartBody>
        <w:p w:rsidR="00000000" w:rsidRDefault="00EC2EC5">
          <w:pPr>
            <w:pStyle w:val="1F3A7D125C7F471FA120A7D23FC5C84E"/>
          </w:pPr>
          <w:r w:rsidRPr="00036450">
            <w:t>WORK EXPERIENCE</w:t>
          </w:r>
        </w:p>
      </w:docPartBody>
    </w:docPart>
    <w:docPart>
      <w:docPartPr>
        <w:name w:val="96826A4E041B41BEAAB8FE530C3AF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4920A-79CD-44D1-8FEA-0CD2917C9325}"/>
      </w:docPartPr>
      <w:docPartBody>
        <w:p w:rsidR="00000000" w:rsidRDefault="00EC2EC5">
          <w:pPr>
            <w:pStyle w:val="96826A4E041B41BEAAB8FE530C3AFEA2"/>
          </w:pPr>
          <w:r w:rsidRPr="00036450">
            <w:t>[Company Name]</w:t>
          </w:r>
        </w:p>
      </w:docPartBody>
    </w:docPart>
    <w:docPart>
      <w:docPartPr>
        <w:name w:val="8E5D31F7A10E4C919FB0F3CCC7347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089BB-B41C-4F49-A808-23A34212E7B0}"/>
      </w:docPartPr>
      <w:docPartBody>
        <w:p w:rsidR="00000000" w:rsidRDefault="00EC2EC5">
          <w:pPr>
            <w:pStyle w:val="8E5D31F7A10E4C919FB0F3CCC7347839"/>
          </w:pPr>
          <w:r w:rsidRPr="00036450">
            <w:t>[Job Title]</w:t>
          </w:r>
        </w:p>
      </w:docPartBody>
    </w:docPart>
    <w:docPart>
      <w:docPartPr>
        <w:name w:val="A914EB2988404E958D96A79BDC22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1771B-BC4E-40E6-AE1B-64177772FF6C}"/>
      </w:docPartPr>
      <w:docPartBody>
        <w:p w:rsidR="00000000" w:rsidRDefault="00EC2EC5">
          <w:pPr>
            <w:pStyle w:val="A914EB2988404E958D96A79BDC22F87E"/>
          </w:pPr>
          <w:r w:rsidRPr="00036450">
            <w:t>[Dates From]</w:t>
          </w:r>
        </w:p>
      </w:docPartBody>
    </w:docPart>
    <w:docPart>
      <w:docPartPr>
        <w:name w:val="940FA61FA8FF48DAB65F2E9F46B6E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7BD89-A3F0-4354-8EFF-7C81F87005A8}"/>
      </w:docPartPr>
      <w:docPartBody>
        <w:p w:rsidR="00000000" w:rsidRDefault="00EC2EC5">
          <w:pPr>
            <w:pStyle w:val="940FA61FA8FF48DAB65F2E9F46B6EDB7"/>
          </w:pPr>
          <w:r w:rsidRPr="00036450">
            <w:t>[To]</w:t>
          </w:r>
        </w:p>
      </w:docPartBody>
    </w:docPart>
    <w:docPart>
      <w:docPartPr>
        <w:name w:val="E9DD8BA616E741B7AA02AE6CBD19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E39F-D73C-42D6-B164-38F241DC684D}"/>
      </w:docPartPr>
      <w:docPartBody>
        <w:p w:rsidR="00000000" w:rsidRDefault="00EC2EC5">
          <w:pPr>
            <w:pStyle w:val="E9DD8BA616E741B7AA02AE6CBD19A780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1CD125A202064C8EB93C1D626792D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3BA4D-63D0-4033-B14E-F49067474E63}"/>
      </w:docPartPr>
      <w:docPartBody>
        <w:p w:rsidR="00000000" w:rsidRDefault="00EC2EC5">
          <w:pPr>
            <w:pStyle w:val="1CD125A202064C8EB93C1D626792D8BA"/>
          </w:pPr>
          <w:r w:rsidRPr="004D3011">
            <w:t>[Company Name]</w:t>
          </w:r>
        </w:p>
      </w:docPartBody>
    </w:docPart>
    <w:docPart>
      <w:docPartPr>
        <w:name w:val="A8628832B94C409AAC1A1638ED064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A6AC-8CCE-47D3-9CC7-1D5B0382A114}"/>
      </w:docPartPr>
      <w:docPartBody>
        <w:p w:rsidR="00000000" w:rsidRDefault="00EC2EC5">
          <w:pPr>
            <w:pStyle w:val="A8628832B94C409AAC1A1638ED064CF4"/>
          </w:pPr>
          <w:r w:rsidRPr="004D3011">
            <w:t>[Job Title]</w:t>
          </w:r>
        </w:p>
      </w:docPartBody>
    </w:docPart>
    <w:docPart>
      <w:docPartPr>
        <w:name w:val="AF85923ABB744E72B17F07956AA32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FD96-3911-4B5D-814A-32EF36A06B80}"/>
      </w:docPartPr>
      <w:docPartBody>
        <w:p w:rsidR="00000000" w:rsidRDefault="00EC2EC5">
          <w:pPr>
            <w:pStyle w:val="AF85923ABB744E72B17F07956AA32F64"/>
          </w:pPr>
          <w:r w:rsidRPr="004D3011">
            <w:t>[Dates From]</w:t>
          </w:r>
        </w:p>
      </w:docPartBody>
    </w:docPart>
    <w:docPart>
      <w:docPartPr>
        <w:name w:val="FB94498441114BEE98C285F1D5F4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CA0E6-244A-4EC3-8F61-77DE24964455}"/>
      </w:docPartPr>
      <w:docPartBody>
        <w:p w:rsidR="00000000" w:rsidRDefault="00EC2EC5">
          <w:pPr>
            <w:pStyle w:val="FB94498441114BEE98C285F1D5F40034"/>
          </w:pPr>
          <w:r w:rsidRPr="004D3011">
            <w:t>[To]</w:t>
          </w:r>
        </w:p>
      </w:docPartBody>
    </w:docPart>
    <w:docPart>
      <w:docPartPr>
        <w:name w:val="9A1E7D1734064ADFB2079A31B084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4A629-1C70-4387-9806-F89EDFAC49C8}"/>
      </w:docPartPr>
      <w:docPartBody>
        <w:p w:rsidR="00000000" w:rsidRDefault="00EC2EC5">
          <w:pPr>
            <w:pStyle w:val="9A1E7D1734064ADFB2079A31B0841525"/>
          </w:pPr>
          <w:r w:rsidRPr="004D3011">
            <w:t xml:space="preserve">[Describe your responsibilities and achievements in terms of impact and results. Use </w:t>
          </w:r>
          <w:r w:rsidRPr="004D3011">
            <w:t>examples but keep in short.]</w:t>
          </w:r>
        </w:p>
      </w:docPartBody>
    </w:docPart>
    <w:docPart>
      <w:docPartPr>
        <w:name w:val="CD56991C58B845EE95E9013C04B7C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3A8F4-B791-4F44-AF9F-8A593BD54B5B}"/>
      </w:docPartPr>
      <w:docPartBody>
        <w:p w:rsidR="00000000" w:rsidRDefault="00EC2EC5">
          <w:pPr>
            <w:pStyle w:val="CD56991C58B845EE95E9013C04B7C1DA"/>
          </w:pPr>
          <w:r w:rsidRPr="004D3011">
            <w:t>[Company Name]</w:t>
          </w:r>
        </w:p>
      </w:docPartBody>
    </w:docPart>
    <w:docPart>
      <w:docPartPr>
        <w:name w:val="6DE1F3DD7DB54842B88042371663C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2EE10-7D30-4828-930B-CFAAF811E9C0}"/>
      </w:docPartPr>
      <w:docPartBody>
        <w:p w:rsidR="00000000" w:rsidRDefault="00EC2EC5">
          <w:pPr>
            <w:pStyle w:val="6DE1F3DD7DB54842B88042371663C7A9"/>
          </w:pPr>
          <w:r w:rsidRPr="004D3011">
            <w:t>[Job Title]</w:t>
          </w:r>
        </w:p>
      </w:docPartBody>
    </w:docPart>
    <w:docPart>
      <w:docPartPr>
        <w:name w:val="8A3EB1F0B00047828C2C9E233F572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F6599-0D1E-4D6F-B125-CE9BC65CC1FF}"/>
      </w:docPartPr>
      <w:docPartBody>
        <w:p w:rsidR="00000000" w:rsidRDefault="00EC2EC5">
          <w:pPr>
            <w:pStyle w:val="8A3EB1F0B00047828C2C9E233F5725AB"/>
          </w:pPr>
          <w:r w:rsidRPr="004D3011">
            <w:t>[Dates From]</w:t>
          </w:r>
        </w:p>
      </w:docPartBody>
    </w:docPart>
    <w:docPart>
      <w:docPartPr>
        <w:name w:val="61D7E7C95B6840299F413546B6ED3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961D6-F900-4508-8919-C4943B0F072B}"/>
      </w:docPartPr>
      <w:docPartBody>
        <w:p w:rsidR="00000000" w:rsidRDefault="00EC2EC5">
          <w:pPr>
            <w:pStyle w:val="61D7E7C95B6840299F413546B6ED39DE"/>
          </w:pPr>
          <w:r w:rsidRPr="004D3011">
            <w:t>[To]</w:t>
          </w:r>
        </w:p>
      </w:docPartBody>
    </w:docPart>
    <w:docPart>
      <w:docPartPr>
        <w:name w:val="ACDE9FABFF754AD9AB031277C1EC5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6C93E-811E-4199-8DD1-E80DD5603DEF}"/>
      </w:docPartPr>
      <w:docPartBody>
        <w:p w:rsidR="00000000" w:rsidRDefault="00EC2EC5">
          <w:pPr>
            <w:pStyle w:val="ACDE9FABFF754AD9AB031277C1EC58C8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EA64AEBD4C404C5A9D6639D215EDC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AFC4-5A6C-4842-8164-FEE7BACBC6B8}"/>
      </w:docPartPr>
      <w:docPartBody>
        <w:p w:rsidR="00000000" w:rsidRDefault="00EC2EC5">
          <w:pPr>
            <w:pStyle w:val="EA64AEBD4C404C5A9D6639D215EDCD0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C5"/>
    <w:rsid w:val="00E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33A9238821483C9CDD836273E99004">
    <w:name w:val="1E33A9238821483C9CDD836273E99004"/>
  </w:style>
  <w:style w:type="paragraph" w:customStyle="1" w:styleId="0D54075EC898493AA8FB6A5031D64783">
    <w:name w:val="0D54075EC898493AA8FB6A5031D64783"/>
  </w:style>
  <w:style w:type="paragraph" w:customStyle="1" w:styleId="C04AEB918D7D454D96AACE77A8E1DE8D">
    <w:name w:val="C04AEB918D7D454D96AACE77A8E1DE8D"/>
  </w:style>
  <w:style w:type="paragraph" w:customStyle="1" w:styleId="DAD70FE6D87546EE81FF982218FE91B8">
    <w:name w:val="DAD70FE6D87546EE81FF982218FE91B8"/>
  </w:style>
  <w:style w:type="paragraph" w:customStyle="1" w:styleId="1542E80BBAEA4ABC952AD2B6AE6D931E">
    <w:name w:val="1542E80BBAEA4ABC952AD2B6AE6D931E"/>
  </w:style>
  <w:style w:type="paragraph" w:customStyle="1" w:styleId="9B9C435BB01D45B9A320BF877DDE4020">
    <w:name w:val="9B9C435BB01D45B9A320BF877DDE4020"/>
  </w:style>
  <w:style w:type="paragraph" w:customStyle="1" w:styleId="1D07E315EE2F475EBEDFE7341B98E69F">
    <w:name w:val="1D07E315EE2F475EBEDFE7341B98E69F"/>
  </w:style>
  <w:style w:type="paragraph" w:customStyle="1" w:styleId="C8757BB0A4504259BFD905437E0CAE64">
    <w:name w:val="C8757BB0A4504259BFD905437E0CAE64"/>
  </w:style>
  <w:style w:type="paragraph" w:customStyle="1" w:styleId="CDAC89218FE14B72B7D7A6E4BECCFAAC">
    <w:name w:val="CDAC89218FE14B72B7D7A6E4BECCFAAC"/>
  </w:style>
  <w:style w:type="paragraph" w:customStyle="1" w:styleId="3CFC0CC586B54A408079585CE1FEFFC6">
    <w:name w:val="3CFC0CC586B54A408079585CE1FEFFC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4F54B0496DE46D79F521C35965A929A">
    <w:name w:val="E4F54B0496DE46D79F521C35965A929A"/>
  </w:style>
  <w:style w:type="paragraph" w:customStyle="1" w:styleId="BBFA18C931E24BDAAF7B69CABBE812B6">
    <w:name w:val="BBFA18C931E24BDAAF7B69CABBE812B6"/>
  </w:style>
  <w:style w:type="paragraph" w:customStyle="1" w:styleId="353E00DD8F4E49C58293AA9DAAF93196">
    <w:name w:val="353E00DD8F4E49C58293AA9DAAF93196"/>
  </w:style>
  <w:style w:type="paragraph" w:customStyle="1" w:styleId="BE08AD068C0541B58BF9E51D42F44C20">
    <w:name w:val="BE08AD068C0541B58BF9E51D42F44C20"/>
  </w:style>
  <w:style w:type="paragraph" w:customStyle="1" w:styleId="A47B7D0F4A9E4A1BB50F6922A3E5B14C">
    <w:name w:val="A47B7D0F4A9E4A1BB50F6922A3E5B14C"/>
  </w:style>
  <w:style w:type="paragraph" w:customStyle="1" w:styleId="D623818935AF438383ECFF900A6D3CF8">
    <w:name w:val="D623818935AF438383ECFF900A6D3CF8"/>
  </w:style>
  <w:style w:type="paragraph" w:customStyle="1" w:styleId="2A59CCF131F14D6996BD02DB2BC61E25">
    <w:name w:val="2A59CCF131F14D6996BD02DB2BC61E25"/>
  </w:style>
  <w:style w:type="paragraph" w:customStyle="1" w:styleId="E4FC5D5A40624C878198B358DC64BF74">
    <w:name w:val="E4FC5D5A40624C878198B358DC64BF74"/>
  </w:style>
  <w:style w:type="paragraph" w:customStyle="1" w:styleId="8F70C2FDB4B54F73B72265341CC1A84D">
    <w:name w:val="8F70C2FDB4B54F73B72265341CC1A84D"/>
  </w:style>
  <w:style w:type="paragraph" w:customStyle="1" w:styleId="D3D7CB8B2110429DA5C8ADC9A4961DA7">
    <w:name w:val="D3D7CB8B2110429DA5C8ADC9A4961DA7"/>
  </w:style>
  <w:style w:type="paragraph" w:customStyle="1" w:styleId="58E46062CE0241A78BD32BA92DCD248F">
    <w:name w:val="58E46062CE0241A78BD32BA92DCD248F"/>
  </w:style>
  <w:style w:type="paragraph" w:customStyle="1" w:styleId="84B00B0490B5485297262A9806CDA82D">
    <w:name w:val="84B00B0490B5485297262A9806CDA82D"/>
  </w:style>
  <w:style w:type="paragraph" w:customStyle="1" w:styleId="A184B1329A314E368CA3E24FC0C065FB">
    <w:name w:val="A184B1329A314E368CA3E24FC0C065FB"/>
  </w:style>
  <w:style w:type="paragraph" w:customStyle="1" w:styleId="752C26EC7B7946BD8D78BFCFFAAA13CF">
    <w:name w:val="752C26EC7B7946BD8D78BFCFFAAA13CF"/>
  </w:style>
  <w:style w:type="paragraph" w:customStyle="1" w:styleId="1F3A7D125C7F471FA120A7D23FC5C84E">
    <w:name w:val="1F3A7D125C7F471FA120A7D23FC5C84E"/>
  </w:style>
  <w:style w:type="paragraph" w:customStyle="1" w:styleId="96826A4E041B41BEAAB8FE530C3AFEA2">
    <w:name w:val="96826A4E041B41BEAAB8FE530C3AFEA2"/>
  </w:style>
  <w:style w:type="paragraph" w:customStyle="1" w:styleId="8E5D31F7A10E4C919FB0F3CCC7347839">
    <w:name w:val="8E5D31F7A10E4C919FB0F3CCC7347839"/>
  </w:style>
  <w:style w:type="paragraph" w:customStyle="1" w:styleId="A914EB2988404E958D96A79BDC22F87E">
    <w:name w:val="A914EB2988404E958D96A79BDC22F87E"/>
  </w:style>
  <w:style w:type="paragraph" w:customStyle="1" w:styleId="940FA61FA8FF48DAB65F2E9F46B6EDB7">
    <w:name w:val="940FA61FA8FF48DAB65F2E9F46B6EDB7"/>
  </w:style>
  <w:style w:type="paragraph" w:customStyle="1" w:styleId="E9DD8BA616E741B7AA02AE6CBD19A780">
    <w:name w:val="E9DD8BA616E741B7AA02AE6CBD19A780"/>
  </w:style>
  <w:style w:type="paragraph" w:customStyle="1" w:styleId="1CD125A202064C8EB93C1D626792D8BA">
    <w:name w:val="1CD125A202064C8EB93C1D626792D8BA"/>
  </w:style>
  <w:style w:type="paragraph" w:customStyle="1" w:styleId="A8628832B94C409AAC1A1638ED064CF4">
    <w:name w:val="A8628832B94C409AAC1A1638ED064CF4"/>
  </w:style>
  <w:style w:type="paragraph" w:customStyle="1" w:styleId="AF85923ABB744E72B17F07956AA32F64">
    <w:name w:val="AF85923ABB744E72B17F07956AA32F64"/>
  </w:style>
  <w:style w:type="paragraph" w:customStyle="1" w:styleId="FB94498441114BEE98C285F1D5F40034">
    <w:name w:val="FB94498441114BEE98C285F1D5F40034"/>
  </w:style>
  <w:style w:type="paragraph" w:customStyle="1" w:styleId="9A1E7D1734064ADFB2079A31B0841525">
    <w:name w:val="9A1E7D1734064ADFB2079A31B0841525"/>
  </w:style>
  <w:style w:type="paragraph" w:customStyle="1" w:styleId="CD56991C58B845EE95E9013C04B7C1DA">
    <w:name w:val="CD56991C58B845EE95E9013C04B7C1DA"/>
  </w:style>
  <w:style w:type="paragraph" w:customStyle="1" w:styleId="6DE1F3DD7DB54842B88042371663C7A9">
    <w:name w:val="6DE1F3DD7DB54842B88042371663C7A9"/>
  </w:style>
  <w:style w:type="paragraph" w:customStyle="1" w:styleId="8A3EB1F0B00047828C2C9E233F5725AB">
    <w:name w:val="8A3EB1F0B00047828C2C9E233F5725AB"/>
  </w:style>
  <w:style w:type="paragraph" w:customStyle="1" w:styleId="61D7E7C95B6840299F413546B6ED39DE">
    <w:name w:val="61D7E7C95B6840299F413546B6ED39DE"/>
  </w:style>
  <w:style w:type="paragraph" w:customStyle="1" w:styleId="ACDE9FABFF754AD9AB031277C1EC58C8">
    <w:name w:val="ACDE9FABFF754AD9AB031277C1EC58C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EA64AEBD4C404C5A9D6639D215EDCD07">
    <w:name w:val="EA64AEBD4C404C5A9D6639D215EDC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{A237F840-2051-45A5-9CB8-2C74EFF6C2D6}tf00546271_win32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2021-06-02T15:25:00Z</dcterms:created>
  <dcterms:modified xsi:type="dcterms:W3CDTF">2021-06-02T16:36:00Z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